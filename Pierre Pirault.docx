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E1C1479" w14:textId="77777777" w:rsidTr="00007728">
        <w:trPr>
          <w:trHeight w:hRule="exact" w:val="1800"/>
        </w:trPr>
        <w:tc>
          <w:tcPr>
            <w:tcW w:w="9360" w:type="dxa"/>
            <w:tcMar>
              <w:top w:w="0" w:type="dxa"/>
              <w:bottom w:w="0" w:type="dxa"/>
            </w:tcMar>
          </w:tcPr>
          <w:p w14:paraId="49E828E2" w14:textId="77777777" w:rsidR="00692703" w:rsidRPr="00CF1A49" w:rsidRDefault="00B229C3" w:rsidP="00913946">
            <w:pPr>
              <w:pStyle w:val="Title"/>
            </w:pPr>
            <w:r>
              <w:t>Pierre</w:t>
            </w:r>
            <w:r w:rsidR="00692703" w:rsidRPr="00CF1A49">
              <w:t xml:space="preserve"> </w:t>
            </w:r>
            <w:r>
              <w:rPr>
                <w:rStyle w:val="IntenseEmphasis"/>
              </w:rPr>
              <w:t>Pirault</w:t>
            </w:r>
          </w:p>
          <w:p w14:paraId="3DFA2838" w14:textId="77777777" w:rsidR="00B35E82" w:rsidRDefault="00B229C3" w:rsidP="00B35E82">
            <w:pPr>
              <w:pStyle w:val="ContactInfoEmphasis"/>
              <w:contextualSpacing w:val="0"/>
            </w:pPr>
            <w:r>
              <w:t>github.com/</w:t>
            </w:r>
            <w:proofErr w:type="spellStart"/>
            <w:r>
              <w:t>papiro</w:t>
            </w:r>
            <w:proofErr w:type="spellEnd"/>
          </w:p>
          <w:p w14:paraId="301FC6D8" w14:textId="40E5C62F" w:rsidR="00B35E82" w:rsidRPr="00B35E82" w:rsidRDefault="00B35E82" w:rsidP="00B35E82"/>
        </w:tc>
      </w:tr>
      <w:tr w:rsidR="009571D8" w:rsidRPr="00CF1A49" w14:paraId="0CB181ED" w14:textId="77777777" w:rsidTr="00692703">
        <w:tc>
          <w:tcPr>
            <w:tcW w:w="9360" w:type="dxa"/>
            <w:tcMar>
              <w:top w:w="432" w:type="dxa"/>
            </w:tcMar>
          </w:tcPr>
          <w:p w14:paraId="264A5527" w14:textId="45FFB818" w:rsidR="001755A8" w:rsidRPr="00CF1A49" w:rsidRDefault="00EF38CF" w:rsidP="00913946">
            <w:pPr>
              <w:contextualSpacing w:val="0"/>
            </w:pPr>
            <w:r>
              <w:t xml:space="preserve">Fast learner with a penchant for building robust, maintainable, and bug-free applications. </w:t>
            </w:r>
            <w:r w:rsidRPr="00EF38CF">
              <w:t>Capable of quickly learning</w:t>
            </w:r>
            <w:r w:rsidR="00EB3281">
              <w:t xml:space="preserve"> technologies and domains</w:t>
            </w:r>
            <w:r w:rsidRPr="00EF38CF">
              <w:t xml:space="preserve"> and delivering solutions as an individual</w:t>
            </w:r>
            <w:r>
              <w:t xml:space="preserve"> </w:t>
            </w:r>
            <w:r w:rsidRPr="00EF38CF">
              <w:t>and as a part of a team.</w:t>
            </w:r>
            <w:r>
              <w:t xml:space="preserve"> </w:t>
            </w:r>
            <w:r w:rsidR="0017476B" w:rsidRPr="0017476B">
              <w:t xml:space="preserve">Self-reliant with excellent forecasting and decision-making skills in high pressure situations. </w:t>
            </w:r>
            <w:r w:rsidRPr="00EF38CF">
              <w:t>Ab</w:t>
            </w:r>
            <w:r>
              <w:t>le</w:t>
            </w:r>
            <w:r w:rsidRPr="00EF38CF">
              <w:t xml:space="preserve"> to lead a team, both technically and as the liaison between</w:t>
            </w:r>
            <w:r>
              <w:t xml:space="preserve"> </w:t>
            </w:r>
            <w:r w:rsidRPr="00EF38CF">
              <w:t>Technology and Business.</w:t>
            </w:r>
          </w:p>
        </w:tc>
      </w:tr>
    </w:tbl>
    <w:p w14:paraId="10D222E3" w14:textId="77777777" w:rsidR="004E01EB" w:rsidRPr="00CF1A49" w:rsidRDefault="009A5D7C" w:rsidP="004E01EB">
      <w:pPr>
        <w:pStyle w:val="Heading1"/>
      </w:pPr>
      <w:sdt>
        <w:sdtPr>
          <w:alias w:val="Experience:"/>
          <w:tag w:val="Experience:"/>
          <w:id w:val="-1983300934"/>
          <w:placeholder>
            <w:docPart w:val="098DE215F9D84CFB8BEBEAC89CF1D48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7FEEF2F" w14:textId="77777777" w:rsidTr="00D66A52">
        <w:tc>
          <w:tcPr>
            <w:tcW w:w="9355" w:type="dxa"/>
          </w:tcPr>
          <w:p w14:paraId="4BB82016" w14:textId="73AE24A3" w:rsidR="00D072FB" w:rsidRPr="00CF1A49" w:rsidRDefault="00D072FB" w:rsidP="00D072FB">
            <w:pPr>
              <w:pStyle w:val="Heading3"/>
              <w:contextualSpacing w:val="0"/>
              <w:outlineLvl w:val="2"/>
            </w:pPr>
            <w:r>
              <w:t>9/2019</w:t>
            </w:r>
            <w:r w:rsidRPr="00CF1A49">
              <w:t xml:space="preserve"> – </w:t>
            </w:r>
            <w:r>
              <w:t>Present</w:t>
            </w:r>
          </w:p>
          <w:p w14:paraId="71B3CCB9" w14:textId="24E78722" w:rsidR="00D072FB" w:rsidRPr="00CF1A49" w:rsidRDefault="00D072FB" w:rsidP="00D072FB">
            <w:pPr>
              <w:pStyle w:val="Heading2"/>
              <w:contextualSpacing w:val="0"/>
              <w:outlineLvl w:val="1"/>
            </w:pPr>
            <w:r>
              <w:t>IC/LEAD, Delivery engineer</w:t>
            </w:r>
            <w:r w:rsidRPr="00CF1A49">
              <w:t xml:space="preserve">, </w:t>
            </w:r>
            <w:r>
              <w:rPr>
                <w:rStyle w:val="SubtleReference"/>
              </w:rPr>
              <w:t>nu skin</w:t>
            </w:r>
          </w:p>
          <w:p w14:paraId="4B3B9D27" w14:textId="2DA68244" w:rsidR="00D072FB" w:rsidRDefault="00D072FB" w:rsidP="00D072FB">
            <w:r>
              <w:t>Rapidly got up to speed on domain and technology stack and contributed code within first week. Migrated Webpack from v2 to v4</w:t>
            </w:r>
            <w:r w:rsidR="0011074F">
              <w:t>, Node from v9 to v10, and led a dependency cleanup and upgrade effort</w:t>
            </w:r>
            <w:r>
              <w:t>, employing rigorous change</w:t>
            </w:r>
            <w:r w:rsidR="0011074F">
              <w:t xml:space="preserve"> control techniques to minimize risk and secure </w:t>
            </w:r>
            <w:r w:rsidR="00454AC8">
              <w:t xml:space="preserve">business </w:t>
            </w:r>
            <w:r w:rsidR="0011074F">
              <w:t>buy in. Helped drive</w:t>
            </w:r>
            <w:r w:rsidR="00454AC8">
              <w:t xml:space="preserve"> major</w:t>
            </w:r>
            <w:r w:rsidR="0011074F">
              <w:t xml:space="preserve"> technology decisions. Assisted in architecture best-practices meetings and helped to implement “dream team” to pave the future of company-wide software development practices, employing </w:t>
            </w:r>
            <w:r w:rsidR="00454AC8">
              <w:t>rigorous and precise Scrum methodology and CI/CD from day 1.</w:t>
            </w:r>
          </w:p>
          <w:p w14:paraId="6F87E70F" w14:textId="77777777" w:rsidR="00D072FB" w:rsidRDefault="00D072FB" w:rsidP="001D0BF1">
            <w:pPr>
              <w:pStyle w:val="Heading3"/>
              <w:contextualSpacing w:val="0"/>
              <w:outlineLvl w:val="2"/>
            </w:pPr>
          </w:p>
          <w:p w14:paraId="6891245F" w14:textId="77777777" w:rsidR="001D0BF1" w:rsidRPr="00CF1A49" w:rsidRDefault="00EF38CF" w:rsidP="001D0BF1">
            <w:pPr>
              <w:pStyle w:val="Heading3"/>
              <w:contextualSpacing w:val="0"/>
              <w:outlineLvl w:val="2"/>
            </w:pPr>
            <w:r>
              <w:t>11/2018</w:t>
            </w:r>
            <w:r w:rsidR="001D0BF1" w:rsidRPr="00CF1A49">
              <w:t xml:space="preserve"> – </w:t>
            </w:r>
            <w:r>
              <w:t>8/2019</w:t>
            </w:r>
          </w:p>
          <w:p w14:paraId="232D3C69" w14:textId="77777777" w:rsidR="001D0BF1" w:rsidRPr="00CF1A49" w:rsidRDefault="00EF38CF" w:rsidP="001D0BF1">
            <w:pPr>
              <w:pStyle w:val="Heading2"/>
              <w:contextualSpacing w:val="0"/>
              <w:outlineLvl w:val="1"/>
            </w:pPr>
            <w:r>
              <w:t xml:space="preserve">IC, Senior </w:t>
            </w:r>
            <w:r w:rsidR="00D2433D">
              <w:t>Front-end</w:t>
            </w:r>
            <w:r>
              <w:t xml:space="preserve"> engineer</w:t>
            </w:r>
            <w:r w:rsidR="001D0BF1" w:rsidRPr="00CF1A49">
              <w:t xml:space="preserve">, </w:t>
            </w:r>
            <w:r>
              <w:rPr>
                <w:rStyle w:val="SubtleReference"/>
              </w:rPr>
              <w:t>Connect FSS</w:t>
            </w:r>
          </w:p>
          <w:p w14:paraId="19735134" w14:textId="137DBFB5" w:rsidR="001E3120" w:rsidRPr="00CF1A49" w:rsidRDefault="00B35E82" w:rsidP="001D0BF1">
            <w:pPr>
              <w:contextualSpacing w:val="0"/>
            </w:pPr>
            <w:r>
              <w:t>B</w:t>
            </w:r>
            <w:r w:rsidR="000351D3">
              <w:t>uil</w:t>
            </w:r>
            <w:r>
              <w:t>t</w:t>
            </w:r>
            <w:r w:rsidR="000351D3">
              <w:t xml:space="preserve"> a white-label online-banking application; given deadline and trusted to deliver a scalable solution built to spec. Engaged in product planning meetings to help drive design and </w:t>
            </w:r>
            <w:r>
              <w:t>architecture and</w:t>
            </w:r>
            <w:r w:rsidR="000351D3">
              <w:t xml:space="preserve"> led all major feature development for the project. Used React to custom build </w:t>
            </w:r>
            <w:r w:rsidR="00FA5597">
              <w:t xml:space="preserve">80% of all components, integrating third-party libraries for others; extended components using HOCs, </w:t>
            </w:r>
            <w:proofErr w:type="gramStart"/>
            <w:r w:rsidR="00FA5597">
              <w:t>Render</w:t>
            </w:r>
            <w:proofErr w:type="gramEnd"/>
            <w:r w:rsidR="00FA5597">
              <w:t xml:space="preserve"> props, and Hooks; implemented unit tests using Jest and Enzyme; hardening via performance testing and optimizations, and resolving cross-browser compatibility issues.</w:t>
            </w:r>
          </w:p>
        </w:tc>
      </w:tr>
      <w:tr w:rsidR="00F61DF9" w:rsidRPr="00CF1A49" w14:paraId="5D51144F" w14:textId="77777777" w:rsidTr="00F61DF9">
        <w:tc>
          <w:tcPr>
            <w:tcW w:w="9355" w:type="dxa"/>
            <w:tcMar>
              <w:top w:w="216" w:type="dxa"/>
            </w:tcMar>
          </w:tcPr>
          <w:p w14:paraId="0A2AE03A" w14:textId="77777777" w:rsidR="00F61DF9" w:rsidRPr="00CF1A49" w:rsidRDefault="00FA5597" w:rsidP="00F61DF9">
            <w:pPr>
              <w:pStyle w:val="Heading3"/>
              <w:contextualSpacing w:val="0"/>
              <w:outlineLvl w:val="2"/>
            </w:pPr>
            <w:r>
              <w:t>8/2018</w:t>
            </w:r>
            <w:r w:rsidR="00F61DF9" w:rsidRPr="00CF1A49">
              <w:t xml:space="preserve"> – </w:t>
            </w:r>
            <w:r>
              <w:t>12/2018</w:t>
            </w:r>
          </w:p>
          <w:p w14:paraId="29E8D82E" w14:textId="77777777" w:rsidR="00F61DF9" w:rsidRPr="00CF1A49" w:rsidRDefault="00FA5597" w:rsidP="00F61DF9">
            <w:pPr>
              <w:pStyle w:val="Heading2"/>
              <w:contextualSpacing w:val="0"/>
              <w:outlineLvl w:val="1"/>
            </w:pPr>
            <w:r>
              <w:t>IC</w:t>
            </w:r>
            <w:r w:rsidR="003A051D">
              <w:t>,</w:t>
            </w:r>
            <w:r>
              <w:t xml:space="preserve"> Senior </w:t>
            </w:r>
            <w:r w:rsidR="00D2433D">
              <w:t>front-end</w:t>
            </w:r>
            <w:r>
              <w:t xml:space="preserve"> engineer</w:t>
            </w:r>
            <w:r w:rsidR="00F61DF9" w:rsidRPr="00CF1A49">
              <w:t xml:space="preserve">, </w:t>
            </w:r>
            <w:r>
              <w:rPr>
                <w:rStyle w:val="SubtleReference"/>
              </w:rPr>
              <w:t>Binary Tree</w:t>
            </w:r>
          </w:p>
          <w:p w14:paraId="64BA1EA5" w14:textId="77777777" w:rsidR="00F61DF9" w:rsidRDefault="00FA5597" w:rsidP="00F61DF9">
            <w:r>
              <w:t xml:space="preserve">Rapidly built MVP of cloud-cost governance application focused on managing budgets for innovation requests. Worked solo, in tandem with three server </w:t>
            </w:r>
            <w:proofErr w:type="spellStart"/>
            <w:r>
              <w:t>devs</w:t>
            </w:r>
            <w:proofErr w:type="spellEnd"/>
            <w:r>
              <w:t xml:space="preserve">, and delivered </w:t>
            </w:r>
            <w:r w:rsidR="003026D1">
              <w:t>functional complex React application using Redux for state management.</w:t>
            </w:r>
          </w:p>
          <w:p w14:paraId="53369A26" w14:textId="77777777" w:rsidR="003026D1" w:rsidRDefault="003026D1" w:rsidP="00F61DF9"/>
          <w:p w14:paraId="70C48775" w14:textId="77777777" w:rsidR="003026D1" w:rsidRPr="00CF1A49" w:rsidRDefault="003026D1" w:rsidP="003026D1">
            <w:pPr>
              <w:pStyle w:val="Heading3"/>
              <w:contextualSpacing w:val="0"/>
              <w:outlineLvl w:val="2"/>
            </w:pPr>
            <w:r>
              <w:t>8/2018</w:t>
            </w:r>
            <w:r w:rsidRPr="00CF1A49">
              <w:t xml:space="preserve"> – </w:t>
            </w:r>
            <w:r>
              <w:t>1</w:t>
            </w:r>
            <w:r w:rsidR="003A051D">
              <w:t>1</w:t>
            </w:r>
            <w:r>
              <w:t>/2018</w:t>
            </w:r>
          </w:p>
          <w:p w14:paraId="3E8D83AC" w14:textId="77777777" w:rsidR="003026D1" w:rsidRPr="00CF1A49" w:rsidRDefault="003026D1" w:rsidP="003026D1">
            <w:pPr>
              <w:pStyle w:val="Heading2"/>
              <w:contextualSpacing w:val="0"/>
              <w:outlineLvl w:val="1"/>
            </w:pPr>
            <w:r>
              <w:t>IC</w:t>
            </w:r>
            <w:r w:rsidR="003A051D">
              <w:t>,</w:t>
            </w:r>
            <w:r>
              <w:t xml:space="preserve"> </w:t>
            </w:r>
            <w:r w:rsidR="003A051D">
              <w:t>full stack engineer</w:t>
            </w:r>
            <w:r w:rsidRPr="00CF1A49">
              <w:t xml:space="preserve">, </w:t>
            </w:r>
            <w:r w:rsidR="003A051D">
              <w:rPr>
                <w:rStyle w:val="SubtleReference"/>
              </w:rPr>
              <w:t>CIsco</w:t>
            </w:r>
          </w:p>
          <w:p w14:paraId="5601342D" w14:textId="06B725F2" w:rsidR="003026D1" w:rsidRDefault="003A051D" w:rsidP="003026D1">
            <w:r>
              <w:t>Quickly learned many new technologies in short amount of time and rapidly changed gears to deliver solutions given volatile and burgeoning requirements. Within first week, learned domain and created interaction prototype to explore management’s ideas for new server-administration UI. Vetted existing Angular 6 app and exposed plagiarism and copyright infringement to management. Wrote Node script to re</w:t>
            </w:r>
            <w:r w:rsidR="00325CB9">
              <w:t>-scaffold Angular app given JSON layout of project structure. Used Angular material-</w:t>
            </w:r>
            <w:proofErr w:type="spellStart"/>
            <w:r w:rsidR="00325CB9">
              <w:t>ui</w:t>
            </w:r>
            <w:proofErr w:type="spellEnd"/>
            <w:r w:rsidR="00325CB9">
              <w:t xml:space="preserve"> components to comprise </w:t>
            </w:r>
            <w:r w:rsidR="00B35E82">
              <w:t>highly maintainable</w:t>
            </w:r>
            <w:r w:rsidR="00325CB9">
              <w:t xml:space="preserve"> and decoupled modules. Code-reviewed Node backend and worked with server-</w:t>
            </w:r>
            <w:proofErr w:type="spellStart"/>
            <w:r w:rsidR="00325CB9">
              <w:t>devs</w:t>
            </w:r>
            <w:proofErr w:type="spellEnd"/>
            <w:r w:rsidR="00325CB9">
              <w:t xml:space="preserve"> to elucidate API. Ramped </w:t>
            </w:r>
            <w:r w:rsidR="00325CB9">
              <w:lastRenderedPageBreak/>
              <w:t>up on Ansible in 24 hours and wrote proposal comparing Ansible-based UI solutions. Ramped up on D3.js and built complex interactive visualization to monitor large clusters of servers. Ramped up on Grafana and incorporated D3 visualization into Grafana as a plugin.</w:t>
            </w:r>
          </w:p>
          <w:p w14:paraId="073B8242" w14:textId="77777777" w:rsidR="00D2433D" w:rsidRDefault="00D2433D" w:rsidP="00D2433D"/>
          <w:p w14:paraId="1100E4A3" w14:textId="77777777" w:rsidR="00D2433D" w:rsidRPr="00CF1A49" w:rsidRDefault="00D2433D" w:rsidP="00D2433D">
            <w:pPr>
              <w:pStyle w:val="Heading3"/>
              <w:contextualSpacing w:val="0"/>
              <w:outlineLvl w:val="2"/>
            </w:pPr>
            <w:r>
              <w:t>3/2016</w:t>
            </w:r>
            <w:r w:rsidRPr="00CF1A49">
              <w:t xml:space="preserve"> – </w:t>
            </w:r>
            <w:r>
              <w:t>8/2018</w:t>
            </w:r>
          </w:p>
          <w:p w14:paraId="6A4FFFB4" w14:textId="77777777" w:rsidR="00D2433D" w:rsidRPr="00CF1A49" w:rsidRDefault="00D2433D" w:rsidP="00D2433D">
            <w:pPr>
              <w:pStyle w:val="Heading2"/>
              <w:contextualSpacing w:val="0"/>
              <w:outlineLvl w:val="1"/>
            </w:pPr>
            <w:r>
              <w:t>LEAD/Manager, senior front-end/platform engineer</w:t>
            </w:r>
            <w:r w:rsidRPr="00CF1A49">
              <w:t xml:space="preserve">, </w:t>
            </w:r>
            <w:r>
              <w:rPr>
                <w:rStyle w:val="SubtleReference"/>
              </w:rPr>
              <w:t>Bank of america</w:t>
            </w:r>
          </w:p>
          <w:p w14:paraId="1A1188F7" w14:textId="57CC3494" w:rsidR="00D2433D" w:rsidRDefault="00115EDE" w:rsidP="00D2433D">
            <w:r>
              <w:t xml:space="preserve">Part of JavaScript “dream team” assembled to build an application development platform using Node.js and jQuery. Became one of 6 UI leads, specifically leading development in </w:t>
            </w:r>
            <w:r w:rsidR="00B35E82">
              <w:t>online banking</w:t>
            </w:r>
            <w:r>
              <w:t xml:space="preserve">. Led team of 10+ developers to several successful releases; as an individual contributor built POCs to present to upper-management to secure budgeting for the team; created several command-line tools to ease development pain-points across the organization; directly managed 6 developers, </w:t>
            </w:r>
            <w:r w:rsidR="00B218A9">
              <w:t xml:space="preserve">both </w:t>
            </w:r>
            <w:r>
              <w:t>onsite and remote employees and contractors.</w:t>
            </w:r>
          </w:p>
          <w:p w14:paraId="2DC026C7" w14:textId="77777777" w:rsidR="00B218A9" w:rsidRDefault="00B218A9" w:rsidP="00B218A9"/>
          <w:p w14:paraId="3F9C58DD" w14:textId="77777777" w:rsidR="00B218A9" w:rsidRPr="00CF1A49" w:rsidRDefault="00B218A9" w:rsidP="00B218A9">
            <w:pPr>
              <w:pStyle w:val="Heading3"/>
              <w:contextualSpacing w:val="0"/>
              <w:outlineLvl w:val="2"/>
            </w:pPr>
            <w:r>
              <w:t>9/2014</w:t>
            </w:r>
            <w:r w:rsidRPr="00CF1A49">
              <w:t xml:space="preserve"> – </w:t>
            </w:r>
            <w:r>
              <w:t>3/2016</w:t>
            </w:r>
          </w:p>
          <w:p w14:paraId="6C09F571" w14:textId="77777777" w:rsidR="00B218A9" w:rsidRPr="00CF1A49" w:rsidRDefault="0017476B" w:rsidP="00B218A9">
            <w:pPr>
              <w:pStyle w:val="Heading2"/>
              <w:contextualSpacing w:val="0"/>
              <w:outlineLvl w:val="1"/>
            </w:pPr>
            <w:r>
              <w:t>IC/</w:t>
            </w:r>
            <w:r w:rsidR="00B218A9">
              <w:t>LEAD, senior front-end engineer</w:t>
            </w:r>
            <w:r w:rsidR="00B218A9" w:rsidRPr="00CF1A49">
              <w:t xml:space="preserve">, </w:t>
            </w:r>
            <w:r w:rsidR="00B218A9">
              <w:rPr>
                <w:rStyle w:val="SubtleReference"/>
              </w:rPr>
              <w:t>Dominos</w:t>
            </w:r>
          </w:p>
          <w:p w14:paraId="6F0312D8" w14:textId="77777777" w:rsidR="00B218A9" w:rsidRDefault="0017476B" w:rsidP="00B218A9">
            <w:r w:rsidRPr="0017476B">
              <w:t>Internationalized dominos.com by: enabling it to render RTL languages(Arabic) through the use of CSS; enabling use of different digital</w:t>
            </w:r>
            <w:r>
              <w:t xml:space="preserve"> </w:t>
            </w:r>
            <w:r w:rsidRPr="0017476B">
              <w:t>payment vendors by building a</w:t>
            </w:r>
            <w:r w:rsidR="006232F4">
              <w:t xml:space="preserve"> </w:t>
            </w:r>
            <w:r w:rsidRPr="0017476B">
              <w:t>payment</w:t>
            </w:r>
            <w:r w:rsidR="006232F4">
              <w:t>s</w:t>
            </w:r>
            <w:r w:rsidRPr="0017476B">
              <w:t xml:space="preserve"> </w:t>
            </w:r>
            <w:r w:rsidR="006232F4">
              <w:t>interface</w:t>
            </w:r>
            <w:r w:rsidRPr="0017476B">
              <w:t>; building a store-locator using the Google Maps API; and leading the effort to produce</w:t>
            </w:r>
            <w:r>
              <w:t xml:space="preserve"> </w:t>
            </w:r>
            <w:r w:rsidRPr="0017476B">
              <w:t>versions of the site for the Dominican Republic, Jamaica, Bahamas,</w:t>
            </w:r>
            <w:r>
              <w:t xml:space="preserve"> </w:t>
            </w:r>
            <w:r w:rsidRPr="0017476B">
              <w:t>Colombia, South Africa, Saudi Arabia, Egypt, Qatar, and Italy.</w:t>
            </w:r>
          </w:p>
          <w:p w14:paraId="12881D64" w14:textId="77777777" w:rsidR="005909DE" w:rsidRDefault="005909DE" w:rsidP="00B218A9"/>
          <w:p w14:paraId="4C5E4572" w14:textId="77777777" w:rsidR="005909DE" w:rsidRPr="005909DE" w:rsidRDefault="005909DE" w:rsidP="00B218A9">
            <w:pPr>
              <w:rPr>
                <w:b/>
                <w:bCs/>
              </w:rPr>
            </w:pPr>
            <w:r w:rsidRPr="005909DE">
              <w:rPr>
                <w:b/>
                <w:bCs/>
              </w:rPr>
              <w:t>1/2011-12/2011 and 1/2013/6/2014</w:t>
            </w:r>
          </w:p>
          <w:p w14:paraId="4BF72B30" w14:textId="77777777" w:rsidR="005909DE" w:rsidRDefault="005909DE" w:rsidP="00B218A9">
            <w:pPr>
              <w:rPr>
                <w:b/>
                <w:bCs/>
                <w:color w:val="747474" w:themeColor="background2" w:themeShade="80"/>
              </w:rPr>
            </w:pPr>
            <w:r w:rsidRPr="005909DE">
              <w:rPr>
                <w:b/>
                <w:bCs/>
                <w:color w:val="1D824C" w:themeColor="accent1"/>
                <w:sz w:val="26"/>
                <w:szCs w:val="26"/>
              </w:rPr>
              <w:t>Web Developer/ Server Admin,</w:t>
            </w:r>
            <w:r>
              <w:rPr>
                <w:b/>
                <w:bCs/>
                <w:color w:val="1D824C" w:themeColor="accent1"/>
              </w:rPr>
              <w:t xml:space="preserve"> </w:t>
            </w:r>
            <w:r w:rsidRPr="005909DE">
              <w:rPr>
                <w:b/>
                <w:bCs/>
                <w:color w:val="747474" w:themeColor="background2" w:themeShade="80"/>
              </w:rPr>
              <w:t>Impact Applications, LLC</w:t>
            </w:r>
          </w:p>
          <w:p w14:paraId="7D437DCE" w14:textId="77777777" w:rsidR="005909DE" w:rsidRPr="005909DE" w:rsidRDefault="005909DE" w:rsidP="00B218A9">
            <w:pPr>
              <w:rPr>
                <w:b/>
                <w:color w:val="7F7F7F" w:themeColor="text1" w:themeTint="80"/>
              </w:rPr>
            </w:pPr>
            <w:r w:rsidRPr="005909DE">
              <w:rPr>
                <w:b/>
                <w:color w:val="7F7F7F" w:themeColor="text1" w:themeTint="80"/>
              </w:rPr>
              <w:t xml:space="preserve">HTML, CSS, JavaScript, jQuery, Angular.js, and </w:t>
            </w:r>
            <w:proofErr w:type="spellStart"/>
            <w:r w:rsidRPr="005909DE">
              <w:rPr>
                <w:b/>
                <w:color w:val="7F7F7F" w:themeColor="text1" w:themeTint="80"/>
              </w:rPr>
              <w:t>Wordpress</w:t>
            </w:r>
            <w:proofErr w:type="spellEnd"/>
          </w:p>
          <w:p w14:paraId="4193DE38" w14:textId="5E774E8B" w:rsidR="005909DE" w:rsidRPr="005909DE" w:rsidRDefault="005909DE" w:rsidP="00B218A9">
            <w:pPr>
              <w:rPr>
                <w:b/>
                <w:color w:val="7F7F7F" w:themeColor="text1" w:themeTint="80"/>
              </w:rPr>
            </w:pPr>
            <w:r w:rsidRPr="005909DE">
              <w:rPr>
                <w:b/>
                <w:color w:val="7F7F7F" w:themeColor="text1" w:themeTint="80"/>
              </w:rPr>
              <w:t>Worked briefly with a wide range of technologies, both back end and front end.</w:t>
            </w:r>
          </w:p>
          <w:p w14:paraId="220D0982" w14:textId="4E47955F" w:rsidR="005909DE" w:rsidRPr="005909DE" w:rsidRDefault="005909DE" w:rsidP="00B218A9">
            <w:pPr>
              <w:rPr>
                <w:b/>
                <w:color w:val="7F7F7F" w:themeColor="text1" w:themeTint="80"/>
              </w:rPr>
            </w:pPr>
            <w:proofErr w:type="gramStart"/>
            <w:r w:rsidRPr="005909DE">
              <w:rPr>
                <w:b/>
                <w:color w:val="7F7F7F" w:themeColor="text1" w:themeTint="80"/>
              </w:rPr>
              <w:t>Provisioned servers,</w:t>
            </w:r>
            <w:proofErr w:type="gramEnd"/>
            <w:r w:rsidRPr="005909DE">
              <w:rPr>
                <w:b/>
                <w:color w:val="7F7F7F" w:themeColor="text1" w:themeTint="80"/>
              </w:rPr>
              <w:t xml:space="preserve"> installed and configured web servers, and deployed applications. </w:t>
            </w:r>
          </w:p>
          <w:p w14:paraId="622A2ABB" w14:textId="421E6284" w:rsidR="005909DE" w:rsidRPr="005909DE" w:rsidRDefault="005909DE" w:rsidP="00B218A9">
            <w:pPr>
              <w:rPr>
                <w:b/>
                <w:color w:val="7F7F7F" w:themeColor="text1" w:themeTint="80"/>
              </w:rPr>
            </w:pPr>
            <w:proofErr w:type="spellStart"/>
            <w:r w:rsidRPr="005909DE">
              <w:rPr>
                <w:b/>
                <w:color w:val="7F7F7F" w:themeColor="text1" w:themeTint="80"/>
              </w:rPr>
              <w:t>Wordpress</w:t>
            </w:r>
            <w:proofErr w:type="spellEnd"/>
            <w:r w:rsidRPr="005909DE">
              <w:rPr>
                <w:b/>
                <w:color w:val="7F7F7F" w:themeColor="text1" w:themeTint="80"/>
              </w:rPr>
              <w:t xml:space="preserve"> installations and configurations.</w:t>
            </w:r>
          </w:p>
          <w:p w14:paraId="6C98820E" w14:textId="22B6289D" w:rsidR="005909DE" w:rsidRPr="005909DE" w:rsidRDefault="005909DE" w:rsidP="00B218A9">
            <w:pPr>
              <w:rPr>
                <w:b/>
                <w:color w:val="7F7F7F" w:themeColor="text1" w:themeTint="80"/>
              </w:rPr>
            </w:pPr>
            <w:r w:rsidRPr="005909DE">
              <w:rPr>
                <w:b/>
                <w:color w:val="7F7F7F" w:themeColor="text1" w:themeTint="80"/>
              </w:rPr>
              <w:t>Built restaurant ticketing application using Angular.js.</w:t>
            </w:r>
          </w:p>
          <w:p w14:paraId="4D78062A" w14:textId="6E197A40" w:rsidR="005909DE" w:rsidRPr="005909DE" w:rsidRDefault="005909DE" w:rsidP="00B218A9">
            <w:pPr>
              <w:rPr>
                <w:b/>
                <w:color w:val="7F7F7F" w:themeColor="text1" w:themeTint="80"/>
              </w:rPr>
            </w:pPr>
            <w:r w:rsidRPr="005909DE">
              <w:rPr>
                <w:b/>
                <w:color w:val="7F7F7F" w:themeColor="text1" w:themeTint="80"/>
              </w:rPr>
              <w:t xml:space="preserve">Built portfolio hub show-casing different websites using jQuery animations and </w:t>
            </w:r>
            <w:proofErr w:type="spellStart"/>
            <w:r w:rsidRPr="005909DE">
              <w:rPr>
                <w:b/>
                <w:color w:val="7F7F7F" w:themeColor="text1" w:themeTint="80"/>
              </w:rPr>
              <w:t>iFrames</w:t>
            </w:r>
            <w:proofErr w:type="spellEnd"/>
            <w:r w:rsidRPr="005909DE">
              <w:rPr>
                <w:b/>
                <w:color w:val="7F7F7F" w:themeColor="text1" w:themeTint="80"/>
              </w:rPr>
              <w:t>.</w:t>
            </w:r>
          </w:p>
          <w:p w14:paraId="6273CAA8" w14:textId="050C35B5" w:rsidR="005909DE" w:rsidRPr="005909DE" w:rsidRDefault="005909DE" w:rsidP="00B218A9">
            <w:pPr>
              <w:rPr>
                <w:b/>
                <w:color w:val="7F7F7F" w:themeColor="text1" w:themeTint="80"/>
              </w:rPr>
            </w:pPr>
            <w:r w:rsidRPr="005909DE">
              <w:rPr>
                <w:b/>
                <w:color w:val="7F7F7F" w:themeColor="text1" w:themeTint="80"/>
              </w:rPr>
              <w:t>Experience with Cross-browser HTML and CSS layout compatibility; Developer tools for Internet.</w:t>
            </w:r>
          </w:p>
          <w:p w14:paraId="4075186D" w14:textId="3A1A6D76" w:rsidR="005909DE" w:rsidRPr="005909DE" w:rsidRDefault="005909DE" w:rsidP="00B218A9">
            <w:pPr>
              <w:rPr>
                <w:b/>
                <w:color w:val="7F7F7F" w:themeColor="text1" w:themeTint="80"/>
              </w:rPr>
            </w:pPr>
            <w:r w:rsidRPr="005909DE">
              <w:rPr>
                <w:b/>
                <w:color w:val="7F7F7F" w:themeColor="text1" w:themeTint="80"/>
              </w:rPr>
              <w:t>Explorer and Chrome. Firebug for Mozilla Firefox.</w:t>
            </w:r>
          </w:p>
          <w:p w14:paraId="5519E41D" w14:textId="49CC66E3" w:rsidR="005909DE" w:rsidRDefault="005909DE" w:rsidP="00B218A9"/>
        </w:tc>
      </w:tr>
    </w:tbl>
    <w:sdt>
      <w:sdtPr>
        <w:alias w:val="Education:"/>
        <w:tag w:val="Education:"/>
        <w:id w:val="-1908763273"/>
        <w:placeholder>
          <w:docPart w:val="474E45900EC6407FAE8198D21E0D3F76"/>
        </w:placeholder>
        <w:temporary/>
        <w:showingPlcHdr/>
        <w15:appearance w15:val="hidden"/>
      </w:sdtPr>
      <w:sdtEndPr/>
      <w:sdtContent>
        <w:p w14:paraId="0A850A7F"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5E79DB5" w14:textId="77777777" w:rsidTr="00D66A52">
        <w:tc>
          <w:tcPr>
            <w:tcW w:w="9355" w:type="dxa"/>
          </w:tcPr>
          <w:p w14:paraId="1C4FA131" w14:textId="77777777" w:rsidR="007538DC" w:rsidRPr="00CF1A49" w:rsidRDefault="0017476B" w:rsidP="0017476B">
            <w:pPr>
              <w:pStyle w:val="Heading2"/>
              <w:contextualSpacing w:val="0"/>
              <w:outlineLvl w:val="1"/>
            </w:pPr>
            <w:r>
              <w:t>A.S. with specialization in mathematics</w:t>
            </w:r>
          </w:p>
        </w:tc>
      </w:tr>
      <w:tr w:rsidR="00F61DF9" w:rsidRPr="00CF1A49" w14:paraId="5ADE4459" w14:textId="77777777" w:rsidTr="00F61DF9">
        <w:tc>
          <w:tcPr>
            <w:tcW w:w="9355" w:type="dxa"/>
            <w:tcMar>
              <w:top w:w="216" w:type="dxa"/>
            </w:tcMar>
          </w:tcPr>
          <w:p w14:paraId="1199F87B" w14:textId="77777777" w:rsidR="00F61DF9" w:rsidRDefault="0017476B" w:rsidP="0017476B">
            <w:pPr>
              <w:pStyle w:val="Heading2"/>
              <w:contextualSpacing w:val="0"/>
              <w:outlineLvl w:val="1"/>
            </w:pPr>
            <w:r>
              <w:t xml:space="preserve">microsoft certified specialist - </w:t>
            </w:r>
            <w:r w:rsidRPr="0017476B">
              <w:t>Programming in HTML5 with JavaScript and CSS3</w:t>
            </w:r>
          </w:p>
        </w:tc>
      </w:tr>
    </w:tbl>
    <w:p w14:paraId="1BF0F6FB" w14:textId="713D70A0" w:rsidR="00486277" w:rsidRPr="00CF1A49" w:rsidRDefault="00A329BE" w:rsidP="00486277">
      <w:pPr>
        <w:pStyle w:val="Heading1"/>
      </w:pPr>
      <w:r>
        <w:t>Tools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1207D880" w14:textId="77777777" w:rsidTr="00CF1A49">
        <w:tc>
          <w:tcPr>
            <w:tcW w:w="4675" w:type="dxa"/>
          </w:tcPr>
          <w:p w14:paraId="063FBD33" w14:textId="77777777" w:rsidR="001E3120" w:rsidRPr="006E1507" w:rsidRDefault="00D8212E" w:rsidP="006E1507">
            <w:pPr>
              <w:pStyle w:val="ListBullet"/>
              <w:contextualSpacing w:val="0"/>
            </w:pPr>
            <w:proofErr w:type="spellStart"/>
            <w:r>
              <w:t>Javascript</w:t>
            </w:r>
            <w:proofErr w:type="spellEnd"/>
            <w:r>
              <w:t>, HTML, CSS</w:t>
            </w:r>
          </w:p>
          <w:p w14:paraId="6DC29D77" w14:textId="77777777" w:rsidR="00D8212E" w:rsidRDefault="00D8212E" w:rsidP="00A329BE">
            <w:pPr>
              <w:pStyle w:val="ListBullet"/>
              <w:contextualSpacing w:val="0"/>
            </w:pPr>
            <w:r>
              <w:t xml:space="preserve">React, </w:t>
            </w:r>
            <w:r w:rsidR="00A329BE">
              <w:t xml:space="preserve">Vue, </w:t>
            </w:r>
            <w:proofErr w:type="spellStart"/>
            <w:r w:rsidR="00A329BE">
              <w:t>Webcomponents</w:t>
            </w:r>
            <w:proofErr w:type="spellEnd"/>
            <w:r w:rsidR="00A329BE">
              <w:t xml:space="preserve">, </w:t>
            </w:r>
            <w:r>
              <w:t>Angular, Angular.js, jQuery</w:t>
            </w:r>
          </w:p>
          <w:p w14:paraId="16FF743E" w14:textId="2CD7CD07" w:rsidR="00A329BE" w:rsidRPr="006E1507" w:rsidRDefault="00A329BE" w:rsidP="00A329BE">
            <w:pPr>
              <w:pStyle w:val="ListBullet"/>
              <w:contextualSpacing w:val="0"/>
            </w:pPr>
            <w:r>
              <w:t>Adobe XD</w:t>
            </w:r>
          </w:p>
        </w:tc>
        <w:tc>
          <w:tcPr>
            <w:tcW w:w="4675" w:type="dxa"/>
            <w:tcMar>
              <w:left w:w="360" w:type="dxa"/>
            </w:tcMar>
          </w:tcPr>
          <w:p w14:paraId="611B1B67" w14:textId="67914F47" w:rsidR="003A0632" w:rsidRPr="006E1507" w:rsidRDefault="00D8212E" w:rsidP="006E1507">
            <w:pPr>
              <w:pStyle w:val="ListBullet"/>
              <w:contextualSpacing w:val="0"/>
            </w:pPr>
            <w:r>
              <w:t xml:space="preserve">Node.js, </w:t>
            </w:r>
            <w:r w:rsidR="00A329BE">
              <w:t xml:space="preserve">Express, </w:t>
            </w:r>
            <w:r>
              <w:t>Nginx, Linux, BASH</w:t>
            </w:r>
          </w:p>
          <w:p w14:paraId="7AA7B4AD" w14:textId="77777777" w:rsidR="001E3120" w:rsidRDefault="00D8212E" w:rsidP="006E1507">
            <w:pPr>
              <w:pStyle w:val="ListBullet"/>
              <w:contextualSpacing w:val="0"/>
            </w:pPr>
            <w:r>
              <w:t>AWS, Docker</w:t>
            </w:r>
          </w:p>
          <w:p w14:paraId="404A301C" w14:textId="77777777" w:rsidR="00A329BE" w:rsidRDefault="00A329BE" w:rsidP="006E1507">
            <w:pPr>
              <w:pStyle w:val="ListBullet"/>
              <w:contextualSpacing w:val="0"/>
            </w:pPr>
            <w:r>
              <w:t xml:space="preserve">Gitlab, </w:t>
            </w:r>
            <w:proofErr w:type="spellStart"/>
            <w:r>
              <w:t>Github</w:t>
            </w:r>
            <w:proofErr w:type="spellEnd"/>
            <w:r>
              <w:t>, Jenkins</w:t>
            </w:r>
          </w:p>
          <w:p w14:paraId="67F7370D" w14:textId="65AEDE11" w:rsidR="00A329BE" w:rsidRPr="006E1507" w:rsidRDefault="00A329BE" w:rsidP="006E1507">
            <w:pPr>
              <w:pStyle w:val="ListBullet"/>
              <w:contextualSpacing w:val="0"/>
            </w:pPr>
            <w:r>
              <w:t xml:space="preserve">Git, Webpack, </w:t>
            </w:r>
            <w:proofErr w:type="spellStart"/>
            <w:r>
              <w:t>np</w:t>
            </w:r>
            <w:bookmarkStart w:id="0" w:name="_GoBack"/>
            <w:bookmarkEnd w:id="0"/>
            <w:r>
              <w:t>m</w:t>
            </w:r>
            <w:proofErr w:type="spellEnd"/>
            <w:r>
              <w:t xml:space="preserve">, yarn, </w:t>
            </w:r>
            <w:proofErr w:type="spellStart"/>
            <w:r>
              <w:t>lerna</w:t>
            </w:r>
            <w:proofErr w:type="spellEnd"/>
          </w:p>
        </w:tc>
      </w:tr>
    </w:tbl>
    <w:p w14:paraId="520953C2" w14:textId="77777777" w:rsidR="00B51D1B" w:rsidRPr="006E1507" w:rsidRDefault="00B51D1B" w:rsidP="006E1507"/>
    <w:sectPr w:rsidR="00B51D1B" w:rsidRPr="006E1507" w:rsidSect="00B35E82">
      <w:footerReference w:type="default" r:id="rId10"/>
      <w:headerReference w:type="first" r:id="rId11"/>
      <w:pgSz w:w="12240" w:h="15840" w:code="1"/>
      <w:pgMar w:top="950" w:right="1440" w:bottom="108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ECD2B" w14:textId="77777777" w:rsidR="009A5D7C" w:rsidRDefault="009A5D7C" w:rsidP="0068194B">
      <w:r>
        <w:separator/>
      </w:r>
    </w:p>
    <w:p w14:paraId="3861B015" w14:textId="77777777" w:rsidR="009A5D7C" w:rsidRDefault="009A5D7C"/>
    <w:p w14:paraId="16ACD7B8" w14:textId="77777777" w:rsidR="009A5D7C" w:rsidRDefault="009A5D7C"/>
  </w:endnote>
  <w:endnote w:type="continuationSeparator" w:id="0">
    <w:p w14:paraId="45BF0AC1" w14:textId="77777777" w:rsidR="009A5D7C" w:rsidRDefault="009A5D7C" w:rsidP="0068194B">
      <w:r>
        <w:continuationSeparator/>
      </w:r>
    </w:p>
    <w:p w14:paraId="4D0C58AB" w14:textId="77777777" w:rsidR="009A5D7C" w:rsidRDefault="009A5D7C"/>
    <w:p w14:paraId="6DB267B1" w14:textId="77777777" w:rsidR="009A5D7C" w:rsidRDefault="009A5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E99BB2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DC402" w14:textId="77777777" w:rsidR="009A5D7C" w:rsidRDefault="009A5D7C" w:rsidP="0068194B">
      <w:r>
        <w:separator/>
      </w:r>
    </w:p>
    <w:p w14:paraId="18F55639" w14:textId="77777777" w:rsidR="009A5D7C" w:rsidRDefault="009A5D7C"/>
    <w:p w14:paraId="16F985DA" w14:textId="77777777" w:rsidR="009A5D7C" w:rsidRDefault="009A5D7C"/>
  </w:footnote>
  <w:footnote w:type="continuationSeparator" w:id="0">
    <w:p w14:paraId="33F21CAC" w14:textId="77777777" w:rsidR="009A5D7C" w:rsidRDefault="009A5D7C" w:rsidP="0068194B">
      <w:r>
        <w:continuationSeparator/>
      </w:r>
    </w:p>
    <w:p w14:paraId="6A42CAD3" w14:textId="77777777" w:rsidR="009A5D7C" w:rsidRDefault="009A5D7C"/>
    <w:p w14:paraId="1F6BE06A" w14:textId="77777777" w:rsidR="009A5D7C" w:rsidRDefault="009A5D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7F7EE" w14:textId="385AB36A" w:rsidR="00236D54" w:rsidRPr="004E01EB" w:rsidRDefault="00913D41" w:rsidP="00B35E82">
    <w:pPr>
      <w:pStyle w:val="Header"/>
      <w:jc w:val="center"/>
    </w:pPr>
    <w:proofErr w:type="spellStart"/>
    <w:r>
      <w:t>Digitalim</w:t>
    </w:r>
    <w:proofErr w:type="spellEnd"/>
    <w:r>
      <w:t xml:space="preserve"> Consulting LLC</w:t>
    </w:r>
    <w:r>
      <w:ptab w:relativeTo="margin" w:alignment="center" w:leader="none"/>
    </w:r>
    <w:r>
      <w:t>734.330.6084</w:t>
    </w:r>
    <w:r>
      <w:ptab w:relativeTo="margin" w:alignment="right" w:leader="none"/>
    </w:r>
    <w:r>
      <w:t>Lexington, Kentucky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C3"/>
    <w:rsid w:val="000001EF"/>
    <w:rsid w:val="00007322"/>
    <w:rsid w:val="00007728"/>
    <w:rsid w:val="00024584"/>
    <w:rsid w:val="00024730"/>
    <w:rsid w:val="000351D3"/>
    <w:rsid w:val="00055E95"/>
    <w:rsid w:val="0007021F"/>
    <w:rsid w:val="000B2BA5"/>
    <w:rsid w:val="000F2F8C"/>
    <w:rsid w:val="0010006E"/>
    <w:rsid w:val="001045A8"/>
    <w:rsid w:val="0011074F"/>
    <w:rsid w:val="00114A91"/>
    <w:rsid w:val="00115EDE"/>
    <w:rsid w:val="001427E1"/>
    <w:rsid w:val="00163668"/>
    <w:rsid w:val="00171566"/>
    <w:rsid w:val="00174676"/>
    <w:rsid w:val="0017476B"/>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26D1"/>
    <w:rsid w:val="00307140"/>
    <w:rsid w:val="00316DFF"/>
    <w:rsid w:val="00325B57"/>
    <w:rsid w:val="00325CB9"/>
    <w:rsid w:val="00336056"/>
    <w:rsid w:val="003544E1"/>
    <w:rsid w:val="00366398"/>
    <w:rsid w:val="003A051D"/>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4AC8"/>
    <w:rsid w:val="004714CB"/>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909DE"/>
    <w:rsid w:val="005A0F26"/>
    <w:rsid w:val="005A1B10"/>
    <w:rsid w:val="005A6850"/>
    <w:rsid w:val="005B1B1B"/>
    <w:rsid w:val="005C5932"/>
    <w:rsid w:val="005D3CA7"/>
    <w:rsid w:val="005D4CC1"/>
    <w:rsid w:val="005F4B91"/>
    <w:rsid w:val="005F55D2"/>
    <w:rsid w:val="0062312F"/>
    <w:rsid w:val="006232F4"/>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748B0"/>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13D41"/>
    <w:rsid w:val="0092726B"/>
    <w:rsid w:val="009361BA"/>
    <w:rsid w:val="00944F78"/>
    <w:rsid w:val="009510E7"/>
    <w:rsid w:val="00952C89"/>
    <w:rsid w:val="009571D8"/>
    <w:rsid w:val="009650EA"/>
    <w:rsid w:val="0097790C"/>
    <w:rsid w:val="0098506E"/>
    <w:rsid w:val="009961D3"/>
    <w:rsid w:val="009A44CE"/>
    <w:rsid w:val="009A5D7C"/>
    <w:rsid w:val="009C4DFC"/>
    <w:rsid w:val="009D44F8"/>
    <w:rsid w:val="009E3160"/>
    <w:rsid w:val="009F220C"/>
    <w:rsid w:val="009F3B05"/>
    <w:rsid w:val="009F4931"/>
    <w:rsid w:val="00A14534"/>
    <w:rsid w:val="00A16DAA"/>
    <w:rsid w:val="00A24162"/>
    <w:rsid w:val="00A25023"/>
    <w:rsid w:val="00A270EA"/>
    <w:rsid w:val="00A329BE"/>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18A9"/>
    <w:rsid w:val="00B229C3"/>
    <w:rsid w:val="00B236F1"/>
    <w:rsid w:val="00B35E82"/>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072FB"/>
    <w:rsid w:val="00D2433D"/>
    <w:rsid w:val="00D243A9"/>
    <w:rsid w:val="00D305E5"/>
    <w:rsid w:val="00D37CD3"/>
    <w:rsid w:val="00D66A52"/>
    <w:rsid w:val="00D66EFA"/>
    <w:rsid w:val="00D72A2D"/>
    <w:rsid w:val="00D8212E"/>
    <w:rsid w:val="00D9521A"/>
    <w:rsid w:val="00D97F9F"/>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3281"/>
    <w:rsid w:val="00EC1351"/>
    <w:rsid w:val="00EC4CBF"/>
    <w:rsid w:val="00EE2CA8"/>
    <w:rsid w:val="00EF17E8"/>
    <w:rsid w:val="00EF38CF"/>
    <w:rsid w:val="00EF51D9"/>
    <w:rsid w:val="00F130DD"/>
    <w:rsid w:val="00F24884"/>
    <w:rsid w:val="00F476C4"/>
    <w:rsid w:val="00F61DF9"/>
    <w:rsid w:val="00F81960"/>
    <w:rsid w:val="00F8769D"/>
    <w:rsid w:val="00F9350C"/>
    <w:rsid w:val="00F94EB5"/>
    <w:rsid w:val="00F9624D"/>
    <w:rsid w:val="00FA5597"/>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3CF5F"/>
  <w15:chartTrackingRefBased/>
  <w15:docId w15:val="{DCF20698-E4E4-4107-941D-3E2933FA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657126">
      <w:bodyDiv w:val="1"/>
      <w:marLeft w:val="0"/>
      <w:marRight w:val="0"/>
      <w:marTop w:val="0"/>
      <w:marBottom w:val="0"/>
      <w:divBdr>
        <w:top w:val="none" w:sz="0" w:space="0" w:color="auto"/>
        <w:left w:val="none" w:sz="0" w:space="0" w:color="auto"/>
        <w:bottom w:val="none" w:sz="0" w:space="0" w:color="auto"/>
        <w:right w:val="none" w:sz="0" w:space="0" w:color="auto"/>
      </w:divBdr>
    </w:div>
    <w:div w:id="1399553711">
      <w:bodyDiv w:val="1"/>
      <w:marLeft w:val="0"/>
      <w:marRight w:val="0"/>
      <w:marTop w:val="0"/>
      <w:marBottom w:val="0"/>
      <w:divBdr>
        <w:top w:val="none" w:sz="0" w:space="0" w:color="auto"/>
        <w:left w:val="none" w:sz="0" w:space="0" w:color="auto"/>
        <w:bottom w:val="none" w:sz="0" w:space="0" w:color="auto"/>
        <w:right w:val="none" w:sz="0" w:space="0" w:color="auto"/>
      </w:divBdr>
    </w:div>
    <w:div w:id="1569608579">
      <w:bodyDiv w:val="1"/>
      <w:marLeft w:val="0"/>
      <w:marRight w:val="0"/>
      <w:marTop w:val="0"/>
      <w:marBottom w:val="0"/>
      <w:divBdr>
        <w:top w:val="none" w:sz="0" w:space="0" w:color="auto"/>
        <w:left w:val="none" w:sz="0" w:space="0" w:color="auto"/>
        <w:bottom w:val="none" w:sz="0" w:space="0" w:color="auto"/>
        <w:right w:val="none" w:sz="0" w:space="0" w:color="auto"/>
      </w:divBdr>
    </w:div>
    <w:div w:id="1603995985">
      <w:bodyDiv w:val="1"/>
      <w:marLeft w:val="0"/>
      <w:marRight w:val="0"/>
      <w:marTop w:val="0"/>
      <w:marBottom w:val="0"/>
      <w:divBdr>
        <w:top w:val="none" w:sz="0" w:space="0" w:color="auto"/>
        <w:left w:val="none" w:sz="0" w:space="0" w:color="auto"/>
        <w:bottom w:val="none" w:sz="0" w:space="0" w:color="auto"/>
        <w:right w:val="none" w:sz="0" w:space="0" w:color="auto"/>
      </w:divBdr>
    </w:div>
    <w:div w:id="17893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DE215F9D84CFB8BEBEAC89CF1D48B"/>
        <w:category>
          <w:name w:val="General"/>
          <w:gallery w:val="placeholder"/>
        </w:category>
        <w:types>
          <w:type w:val="bbPlcHdr"/>
        </w:types>
        <w:behaviors>
          <w:behavior w:val="content"/>
        </w:behaviors>
        <w:guid w:val="{459E8B49-70B6-40F6-99E9-2EED60D9C877}"/>
      </w:docPartPr>
      <w:docPartBody>
        <w:p w:rsidR="00E722CD" w:rsidRDefault="00F62540">
          <w:pPr>
            <w:pStyle w:val="098DE215F9D84CFB8BEBEAC89CF1D48B"/>
          </w:pPr>
          <w:r w:rsidRPr="00CF1A49">
            <w:t>Experience</w:t>
          </w:r>
        </w:p>
      </w:docPartBody>
    </w:docPart>
    <w:docPart>
      <w:docPartPr>
        <w:name w:val="474E45900EC6407FAE8198D21E0D3F76"/>
        <w:category>
          <w:name w:val="General"/>
          <w:gallery w:val="placeholder"/>
        </w:category>
        <w:types>
          <w:type w:val="bbPlcHdr"/>
        </w:types>
        <w:behaviors>
          <w:behavior w:val="content"/>
        </w:behaviors>
        <w:guid w:val="{CA93DA20-5683-4ABE-87C8-811C90A413A2}"/>
      </w:docPartPr>
      <w:docPartBody>
        <w:p w:rsidR="00E722CD" w:rsidRDefault="00F62540">
          <w:pPr>
            <w:pStyle w:val="474E45900EC6407FAE8198D21E0D3F76"/>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40"/>
    <w:rsid w:val="003315E0"/>
    <w:rsid w:val="004005ED"/>
    <w:rsid w:val="004D5550"/>
    <w:rsid w:val="005C1B25"/>
    <w:rsid w:val="00E722CD"/>
    <w:rsid w:val="00F6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F25BA21A745E7B908F6E3F99288DE">
    <w:name w:val="88BF25BA21A745E7B908F6E3F99288DE"/>
  </w:style>
  <w:style w:type="character" w:styleId="IntenseEmphasis">
    <w:name w:val="Intense Emphasis"/>
    <w:basedOn w:val="DefaultParagraphFont"/>
    <w:uiPriority w:val="2"/>
    <w:rPr>
      <w:b/>
      <w:iCs/>
      <w:color w:val="262626" w:themeColor="text1" w:themeTint="D9"/>
    </w:rPr>
  </w:style>
  <w:style w:type="paragraph" w:customStyle="1" w:styleId="F4BAA3D104C345768ED4760A93C57697">
    <w:name w:val="F4BAA3D104C345768ED4760A93C57697"/>
  </w:style>
  <w:style w:type="paragraph" w:customStyle="1" w:styleId="EDB697494468473E9E84E8640D024C29">
    <w:name w:val="EDB697494468473E9E84E8640D024C29"/>
  </w:style>
  <w:style w:type="paragraph" w:customStyle="1" w:styleId="0C072B7DF277462594B7834CEBDB5C04">
    <w:name w:val="0C072B7DF277462594B7834CEBDB5C04"/>
  </w:style>
  <w:style w:type="paragraph" w:customStyle="1" w:styleId="1AB28AEF9C6A4A58BB4BB1FADE49C1C5">
    <w:name w:val="1AB28AEF9C6A4A58BB4BB1FADE49C1C5"/>
  </w:style>
  <w:style w:type="paragraph" w:customStyle="1" w:styleId="23D8295F950643119D77CB379C49EA1D">
    <w:name w:val="23D8295F950643119D77CB379C49EA1D"/>
  </w:style>
  <w:style w:type="paragraph" w:customStyle="1" w:styleId="05CF68EF98A4480BB56DCFBA13715568">
    <w:name w:val="05CF68EF98A4480BB56DCFBA13715568"/>
  </w:style>
  <w:style w:type="paragraph" w:customStyle="1" w:styleId="12E3C4FE9C3D4E8A90D887AFAF82B95F">
    <w:name w:val="12E3C4FE9C3D4E8A90D887AFAF82B95F"/>
  </w:style>
  <w:style w:type="paragraph" w:customStyle="1" w:styleId="C9164568272C471780F0F89AA1B74FE7">
    <w:name w:val="C9164568272C471780F0F89AA1B74FE7"/>
  </w:style>
  <w:style w:type="paragraph" w:customStyle="1" w:styleId="FF7EBC6BCA7F4399B4274EB29FD370A9">
    <w:name w:val="FF7EBC6BCA7F4399B4274EB29FD370A9"/>
  </w:style>
  <w:style w:type="paragraph" w:customStyle="1" w:styleId="A3D02894C6854EF998CFEE52B685D4E9">
    <w:name w:val="A3D02894C6854EF998CFEE52B685D4E9"/>
  </w:style>
  <w:style w:type="paragraph" w:customStyle="1" w:styleId="098DE215F9D84CFB8BEBEAC89CF1D48B">
    <w:name w:val="098DE215F9D84CFB8BEBEAC89CF1D48B"/>
  </w:style>
  <w:style w:type="paragraph" w:customStyle="1" w:styleId="594FD301D5804FF8A9F58DAAA16893C4">
    <w:name w:val="594FD301D5804FF8A9F58DAAA16893C4"/>
  </w:style>
  <w:style w:type="paragraph" w:customStyle="1" w:styleId="4188565481A1432F9C5E1AEB61B858F2">
    <w:name w:val="4188565481A1432F9C5E1AEB61B858F2"/>
  </w:style>
  <w:style w:type="paragraph" w:customStyle="1" w:styleId="5B0FB024A24C44499A4EF9F4FE153A9F">
    <w:name w:val="5B0FB024A24C44499A4EF9F4FE153A9F"/>
  </w:style>
  <w:style w:type="character" w:styleId="SubtleReference">
    <w:name w:val="Subtle Reference"/>
    <w:basedOn w:val="DefaultParagraphFont"/>
    <w:uiPriority w:val="10"/>
    <w:qFormat/>
    <w:rPr>
      <w:b/>
      <w:caps w:val="0"/>
      <w:smallCaps/>
      <w:color w:val="595959" w:themeColor="text1" w:themeTint="A6"/>
    </w:rPr>
  </w:style>
  <w:style w:type="paragraph" w:customStyle="1" w:styleId="BC3D4E593378487CAE85192CBE26A0BA">
    <w:name w:val="BC3D4E593378487CAE85192CBE26A0BA"/>
  </w:style>
  <w:style w:type="paragraph" w:customStyle="1" w:styleId="03AD161068044F08B76377F4E419E271">
    <w:name w:val="03AD161068044F08B76377F4E419E271"/>
  </w:style>
  <w:style w:type="paragraph" w:customStyle="1" w:styleId="0094CF0548444907BD84671B3081B019">
    <w:name w:val="0094CF0548444907BD84671B3081B019"/>
  </w:style>
  <w:style w:type="paragraph" w:customStyle="1" w:styleId="117C9BB8D2D843668338159B3953DB7E">
    <w:name w:val="117C9BB8D2D843668338159B3953DB7E"/>
  </w:style>
  <w:style w:type="paragraph" w:customStyle="1" w:styleId="C688FE05C03F4A17988A0977CA590EC1">
    <w:name w:val="C688FE05C03F4A17988A0977CA590EC1"/>
  </w:style>
  <w:style w:type="paragraph" w:customStyle="1" w:styleId="C148E26533414C268E1418173067CA58">
    <w:name w:val="C148E26533414C268E1418173067CA58"/>
  </w:style>
  <w:style w:type="paragraph" w:customStyle="1" w:styleId="2CB47AA54286476F9B3092DE166E759D">
    <w:name w:val="2CB47AA54286476F9B3092DE166E759D"/>
  </w:style>
  <w:style w:type="paragraph" w:customStyle="1" w:styleId="474E45900EC6407FAE8198D21E0D3F76">
    <w:name w:val="474E45900EC6407FAE8198D21E0D3F76"/>
  </w:style>
  <w:style w:type="paragraph" w:customStyle="1" w:styleId="0D9DF9425C8B4B1185475E28DF209FBE">
    <w:name w:val="0D9DF9425C8B4B1185475E28DF209FBE"/>
  </w:style>
  <w:style w:type="paragraph" w:customStyle="1" w:styleId="1E7FBA97920544989FE867111A81B375">
    <w:name w:val="1E7FBA97920544989FE867111A81B375"/>
  </w:style>
  <w:style w:type="paragraph" w:customStyle="1" w:styleId="9448F79DEDE9405CAA2646A9A99E4BD0">
    <w:name w:val="9448F79DEDE9405CAA2646A9A99E4BD0"/>
  </w:style>
  <w:style w:type="paragraph" w:customStyle="1" w:styleId="5FD0D2702A7F490F9C04B320E17B3C75">
    <w:name w:val="5FD0D2702A7F490F9C04B320E17B3C75"/>
  </w:style>
  <w:style w:type="paragraph" w:customStyle="1" w:styleId="D7663A71D3274F678D95A8CCC69C7D2C">
    <w:name w:val="D7663A71D3274F678D95A8CCC69C7D2C"/>
  </w:style>
  <w:style w:type="paragraph" w:customStyle="1" w:styleId="05168C1017BC426D99AAFB44A641D69A">
    <w:name w:val="05168C1017BC426D99AAFB44A641D69A"/>
  </w:style>
  <w:style w:type="paragraph" w:customStyle="1" w:styleId="A723440A878846D8B42A04D3BB727EA2">
    <w:name w:val="A723440A878846D8B42A04D3BB727EA2"/>
  </w:style>
  <w:style w:type="paragraph" w:customStyle="1" w:styleId="3AF3C816590848C0984E67B640B718F1">
    <w:name w:val="3AF3C816590848C0984E67B640B718F1"/>
  </w:style>
  <w:style w:type="paragraph" w:customStyle="1" w:styleId="CE3682F8F47341DD9808074D1F50596E">
    <w:name w:val="CE3682F8F47341DD9808074D1F50596E"/>
  </w:style>
  <w:style w:type="paragraph" w:customStyle="1" w:styleId="A1A1BD9AD3AE443DAEE7CE4AC0781933">
    <w:name w:val="A1A1BD9AD3AE443DAEE7CE4AC0781933"/>
  </w:style>
  <w:style w:type="paragraph" w:customStyle="1" w:styleId="35E3833AF4F04F918CEEDEBCC7A14653">
    <w:name w:val="35E3833AF4F04F918CEEDEBCC7A14653"/>
  </w:style>
  <w:style w:type="paragraph" w:customStyle="1" w:styleId="C973C5658ED544F5B1BB44F7A64BD1A1">
    <w:name w:val="C973C5658ED544F5B1BB44F7A64BD1A1"/>
  </w:style>
  <w:style w:type="paragraph" w:customStyle="1" w:styleId="23B4F84C52D0484B9A93C801A4FC0FEF">
    <w:name w:val="23B4F84C52D0484B9A93C801A4FC0FEF"/>
  </w:style>
  <w:style w:type="paragraph" w:customStyle="1" w:styleId="1474E60193D34A7E8DE497E91D62CB1A">
    <w:name w:val="1474E60193D34A7E8DE497E91D62CB1A"/>
  </w:style>
  <w:style w:type="paragraph" w:customStyle="1" w:styleId="1E08227DBB734D699F9614D959BF0030">
    <w:name w:val="1E08227DBB734D699F9614D959BF0030"/>
  </w:style>
  <w:style w:type="paragraph" w:customStyle="1" w:styleId="E0B2CE330C654A8090382A4346FCF9AB">
    <w:name w:val="E0B2CE330C654A8090382A4346FCF9AB"/>
  </w:style>
  <w:style w:type="paragraph" w:customStyle="1" w:styleId="B66A80E68DB84ABDA7C5488B7B485A24">
    <w:name w:val="B66A80E68DB84ABDA7C5488B7B485A24"/>
  </w:style>
  <w:style w:type="paragraph" w:customStyle="1" w:styleId="D3B01D529A314CCD8986C9DC7E228B6A">
    <w:name w:val="D3B01D529A314CCD8986C9DC7E228B6A"/>
  </w:style>
  <w:style w:type="paragraph" w:customStyle="1" w:styleId="A3C177628CF04046B0E3F77D40A03ACA">
    <w:name w:val="A3C177628CF04046B0E3F77D40A03ACA"/>
    <w:rsid w:val="005C1B25"/>
  </w:style>
  <w:style w:type="paragraph" w:customStyle="1" w:styleId="28610078927C402798E04AFF117742B9">
    <w:name w:val="28610078927C402798E04AFF117742B9"/>
    <w:rsid w:val="005C1B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BF487F338F0649AF86C8CDD65BA663" ma:contentTypeVersion="8" ma:contentTypeDescription="Create a new document." ma:contentTypeScope="" ma:versionID="2402e0e63263c2a08b224ade56423e75">
  <xsd:schema xmlns:xsd="http://www.w3.org/2001/XMLSchema" xmlns:xs="http://www.w3.org/2001/XMLSchema" xmlns:p="http://schemas.microsoft.com/office/2006/metadata/properties" xmlns:ns3="b62577bb-c43e-40cf-a0bf-0f5f2fd78e8e" targetNamespace="http://schemas.microsoft.com/office/2006/metadata/properties" ma:root="true" ma:fieldsID="545a060ac1098ccd642fe7a6d523c9e0" ns3:_="">
    <xsd:import namespace="b62577bb-c43e-40cf-a0bf-0f5f2fd78e8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577bb-c43e-40cf-a0bf-0f5f2fd78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00EE3-C467-4475-B4C3-9B3922D5C0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2045D4-8904-4905-A06D-B721DE968069}">
  <ds:schemaRefs>
    <ds:schemaRef ds:uri="http://schemas.microsoft.com/sharepoint/v3/contenttype/forms"/>
  </ds:schemaRefs>
</ds:datastoreItem>
</file>

<file path=customXml/itemProps3.xml><?xml version="1.0" encoding="utf-8"?>
<ds:datastoreItem xmlns:ds="http://schemas.openxmlformats.org/officeDocument/2006/customXml" ds:itemID="{7FA8F592-3196-457B-A91A-B9EA0DBED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577bb-c43e-40cf-a0bf-0f5f2fd78e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28</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dc:creator>
  <cp:keywords/>
  <dc:description/>
  <cp:lastModifiedBy>Pierre Pirault</cp:lastModifiedBy>
  <cp:revision>6</cp:revision>
  <dcterms:created xsi:type="dcterms:W3CDTF">2019-08-06T14:56:00Z</dcterms:created>
  <dcterms:modified xsi:type="dcterms:W3CDTF">2019-11-19T15:39:00Z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0x01010034BF487F338F0649AF86C8CDD65BA663</vt:lpwstr>
  </property>
</Properties>
</file>